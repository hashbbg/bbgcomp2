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C77B3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Snoggin Development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D334F6" w:rsidP="00D334F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Just Shoot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D334F6" w:rsidRDefault="00115F0E" w:rsidP="00D334F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32"/>
                      <w:szCs w:val="32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334F6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A </w:t>
                    </w:r>
                    <w:r w:rsidR="00D334F6" w:rsidRPr="00D334F6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Scrolling Shooter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784D6D">
                  <w:rPr>
                    <w:sz w:val="24"/>
                    <w:szCs w:val="24"/>
                  </w:rPr>
                  <w:t>0.1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>All work Copyright © 20</w:t>
                </w:r>
                <w:r w:rsidR="008E20DC">
                  <w:t>1</w:t>
                </w:r>
                <w:r w:rsidR="00711708">
                  <w:t>2</w:t>
                </w:r>
                <w:r w:rsidR="008E20DC">
                  <w:t xml:space="preserve"> </w:t>
                </w:r>
                <w:r>
                  <w:t xml:space="preserve">by </w:t>
                </w:r>
                <w:r w:rsidR="00374EF9">
                  <w:t>N</w:t>
                </w:r>
                <w:r w:rsidR="008E20DC">
                  <w:t xml:space="preserve">ogbog </w:t>
                </w:r>
                <w:r>
                  <w:t>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77B3F" w:rsidP="003E1D56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Colin Capurso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C77B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F9B045" wp14:editId="35EC40FA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-6284595</wp:posOffset>
                    </wp:positionV>
                    <wp:extent cx="2375535" cy="1704975"/>
                    <wp:effectExtent l="3810" t="0" r="1905" b="0"/>
                    <wp:wrapNone/>
                    <wp:docPr id="5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5535" cy="1704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D56" w:rsidRDefault="00C77B3F" w:rsidP="003E1D5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43157725" wp14:editId="29888D66">
                                      <wp:extent cx="1733550" cy="1733550"/>
                                      <wp:effectExtent l="0" t="0" r="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Noggin-Avatar.pn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40773" cy="17407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C77B3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94.85pt;width:187.05pt;height:134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r1tQIAALo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" filled="f" stroked="f">
                    <v:textbox>
                      <w:txbxContent>
                        <w:p w:rsidR="003E1D56" w:rsidRDefault="00C77B3F" w:rsidP="003E1D56">
                          <w:pPr>
                            <w:jc w:val="center"/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43157725" wp14:editId="29888D66">
                                <wp:extent cx="1733550" cy="1733550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oggin-Avatar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40773" cy="174077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C77B3F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C003B0" w:rsidP="00C003B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January</w:t>
                </w:r>
                <w:r w:rsidR="003E1D56" w:rsidRPr="003E1D56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4</w:t>
                </w:r>
                <w:r>
                  <w:rPr>
                    <w:sz w:val="24"/>
                    <w:szCs w:val="24"/>
                    <w:vertAlign w:val="superscript"/>
                  </w:rPr>
                  <w:t>th</w:t>
                </w:r>
                <w:r w:rsidR="003E1D56" w:rsidRPr="003E1D56">
                  <w:rPr>
                    <w:sz w:val="24"/>
                    <w:szCs w:val="24"/>
                  </w:rPr>
                  <w:t xml:space="preserve"> 20</w:t>
                </w:r>
                <w:r>
                  <w:rPr>
                    <w:sz w:val="24"/>
                    <w:szCs w:val="24"/>
                  </w:rPr>
                  <w:t>12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4D42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</w:p>
    <w:p w:rsidR="00686D09" w:rsidRPr="007954C4" w:rsidRDefault="007954C4" w:rsidP="002563F0">
      <w:pPr>
        <w:ind w:left="720"/>
        <w:rPr>
          <w:sz w:val="24"/>
          <w:szCs w:val="24"/>
        </w:rPr>
      </w:pPr>
      <w:r w:rsidRPr="007954C4">
        <w:rPr>
          <w:sz w:val="24"/>
          <w:szCs w:val="24"/>
        </w:rPr>
        <w:t>“</w:t>
      </w:r>
      <w:r w:rsidR="009A08D2">
        <w:rPr>
          <w:sz w:val="24"/>
          <w:szCs w:val="24"/>
        </w:rPr>
        <w:t>Just Shoot</w:t>
      </w:r>
      <w:r w:rsidRPr="007954C4">
        <w:rPr>
          <w:sz w:val="24"/>
          <w:szCs w:val="24"/>
        </w:rPr>
        <w:t xml:space="preserve">” is a </w:t>
      </w:r>
      <w:r w:rsidR="009A08D2">
        <w:rPr>
          <w:sz w:val="24"/>
          <w:szCs w:val="24"/>
        </w:rPr>
        <w:t>Scrolling Shooter</w:t>
      </w:r>
      <w:r>
        <w:rPr>
          <w:sz w:val="24"/>
          <w:szCs w:val="24"/>
        </w:rPr>
        <w:t xml:space="preserve"> </w:t>
      </w:r>
      <w:r w:rsidR="009A08D2">
        <w:rPr>
          <w:sz w:val="24"/>
          <w:szCs w:val="24"/>
        </w:rPr>
        <w:t xml:space="preserve">browser </w:t>
      </w:r>
      <w:r>
        <w:rPr>
          <w:sz w:val="24"/>
          <w:szCs w:val="24"/>
        </w:rPr>
        <w:t xml:space="preserve">game. It will be written in HTML5 / Javascript. </w:t>
      </w:r>
      <w:r w:rsidR="009A08D2">
        <w:rPr>
          <w:sz w:val="24"/>
          <w:szCs w:val="24"/>
        </w:rPr>
        <w:t>The game will follow a control and mechanics style that has been around for a couple of decades.</w:t>
      </w:r>
      <w:r w:rsidR="00F0523F">
        <w:rPr>
          <w:sz w:val="24"/>
          <w:szCs w:val="24"/>
        </w:rPr>
        <w:t xml:space="preserve"> The art style should be retro, with some newish effects like glows and particles.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7954C4" w:rsidRDefault="007954C4" w:rsidP="007954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Controls</w:t>
      </w:r>
    </w:p>
    <w:p w:rsidR="007954C4" w:rsidRPr="007954C4" w:rsidRDefault="007954C4" w:rsidP="007954C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954C4">
        <w:rPr>
          <w:sz w:val="24"/>
          <w:szCs w:val="24"/>
        </w:rPr>
        <w:t>8 directional movement</w:t>
      </w:r>
    </w:p>
    <w:p w:rsidR="00686D09" w:rsidRPr="007954C4" w:rsidRDefault="007954C4" w:rsidP="007954C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954C4">
        <w:rPr>
          <w:sz w:val="24"/>
          <w:szCs w:val="24"/>
        </w:rPr>
        <w:t>Shoot Button</w:t>
      </w:r>
    </w:p>
    <w:p w:rsidR="007954C4" w:rsidRDefault="007954C4" w:rsidP="007954C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954C4">
        <w:rPr>
          <w:sz w:val="24"/>
          <w:szCs w:val="24"/>
        </w:rPr>
        <w:t>Bomb Button</w:t>
      </w:r>
    </w:p>
    <w:p w:rsidR="002563F0" w:rsidRDefault="002563F0" w:rsidP="002563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Interactions</w:t>
      </w:r>
    </w:p>
    <w:p w:rsidR="002563F0" w:rsidRDefault="00427D61" w:rsidP="002563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has 3 “lives”</w:t>
      </w:r>
    </w:p>
    <w:p w:rsidR="00427D61" w:rsidRDefault="00427D61" w:rsidP="002563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Touching an enemy will cause you to lose a life</w:t>
      </w:r>
    </w:p>
    <w:p w:rsidR="00427D61" w:rsidRDefault="00427D61" w:rsidP="00427D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Touching an enemy bullet will cause you to lose a life</w:t>
      </w:r>
    </w:p>
    <w:p w:rsidR="00976BD7" w:rsidRPr="00427D61" w:rsidRDefault="00976BD7" w:rsidP="00427D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movement is only restricted by the  boundaries of the screen</w:t>
      </w:r>
    </w:p>
    <w:p w:rsidR="007954C4" w:rsidRDefault="007954C4" w:rsidP="007954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Objective</w:t>
      </w:r>
    </w:p>
    <w:p w:rsidR="007954C4" w:rsidRDefault="007954C4" w:rsidP="007954C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65C7D">
        <w:rPr>
          <w:b/>
          <w:sz w:val="24"/>
          <w:szCs w:val="24"/>
        </w:rPr>
        <w:t>Shoot enemies</w:t>
      </w:r>
      <w:r>
        <w:rPr>
          <w:sz w:val="24"/>
          <w:szCs w:val="24"/>
        </w:rPr>
        <w:t xml:space="preserve"> till they have not more HP and explode</w:t>
      </w:r>
    </w:p>
    <w:p w:rsidR="007954C4" w:rsidRPr="007A08C7" w:rsidRDefault="007954C4" w:rsidP="007954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the end of each level, there is a </w:t>
      </w:r>
      <w:r w:rsidRPr="00065C7D">
        <w:rPr>
          <w:b/>
          <w:sz w:val="24"/>
          <w:szCs w:val="24"/>
        </w:rPr>
        <w:t>boss fight</w:t>
      </w:r>
    </w:p>
    <w:p w:rsidR="007A08C7" w:rsidRDefault="007A08C7" w:rsidP="007A08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08C7">
        <w:rPr>
          <w:sz w:val="24"/>
          <w:szCs w:val="24"/>
        </w:rPr>
        <w:t>Boss Fights</w:t>
      </w:r>
    </w:p>
    <w:p w:rsidR="007A08C7" w:rsidRDefault="00AC411E" w:rsidP="007A08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Boss is made up of multiple parts that each shoot different things</w:t>
      </w:r>
    </w:p>
    <w:p w:rsidR="00AC411E" w:rsidRPr="007A08C7" w:rsidRDefault="00AC411E" w:rsidP="007A08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player must </w:t>
      </w:r>
      <w:r w:rsidRPr="00AC411E">
        <w:rPr>
          <w:b/>
          <w:sz w:val="24"/>
          <w:szCs w:val="24"/>
        </w:rPr>
        <w:t>destroy each</w:t>
      </w:r>
      <w:r>
        <w:rPr>
          <w:sz w:val="24"/>
          <w:szCs w:val="24"/>
        </w:rPr>
        <w:t xml:space="preserve"> </w:t>
      </w:r>
      <w:r w:rsidRPr="00AC411E">
        <w:rPr>
          <w:b/>
          <w:sz w:val="24"/>
          <w:szCs w:val="24"/>
        </w:rPr>
        <w:t>part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defeat the boss as a whole</w:t>
      </w:r>
    </w:p>
    <w:p w:rsidR="007954C4" w:rsidRDefault="007954C4" w:rsidP="007954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</w:t>
      </w:r>
    </w:p>
    <w:p w:rsidR="007954C4" w:rsidRDefault="007954C4" w:rsidP="007954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Enemies have different </w:t>
      </w:r>
      <w:r w:rsidRPr="00F82DD2">
        <w:rPr>
          <w:b/>
          <w:sz w:val="24"/>
          <w:szCs w:val="24"/>
        </w:rPr>
        <w:t>bullet shooting patterns</w:t>
      </w:r>
    </w:p>
    <w:p w:rsidR="007954C4" w:rsidRDefault="007954C4" w:rsidP="007954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Enemies have different </w:t>
      </w:r>
      <w:r w:rsidRPr="00F82DD2">
        <w:rPr>
          <w:b/>
          <w:sz w:val="24"/>
          <w:szCs w:val="24"/>
        </w:rPr>
        <w:t>movement paths</w:t>
      </w:r>
    </w:p>
    <w:p w:rsidR="007954C4" w:rsidRDefault="007954C4" w:rsidP="007954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Enemies have different </w:t>
      </w:r>
      <w:r w:rsidRPr="00F82DD2">
        <w:rPr>
          <w:b/>
          <w:sz w:val="24"/>
          <w:szCs w:val="24"/>
        </w:rPr>
        <w:t>HP</w:t>
      </w:r>
    </w:p>
    <w:p w:rsidR="007954C4" w:rsidRDefault="00F82DD2" w:rsidP="007954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Some enemies drop </w:t>
      </w:r>
      <w:r w:rsidR="00065C7D" w:rsidRPr="00065C7D">
        <w:rPr>
          <w:b/>
          <w:sz w:val="24"/>
          <w:szCs w:val="24"/>
        </w:rPr>
        <w:t>p</w:t>
      </w:r>
      <w:r w:rsidRPr="00065C7D">
        <w:rPr>
          <w:b/>
          <w:sz w:val="24"/>
          <w:szCs w:val="24"/>
        </w:rPr>
        <w:t>ower</w:t>
      </w:r>
      <w:r w:rsidR="00884327">
        <w:rPr>
          <w:b/>
          <w:sz w:val="24"/>
          <w:szCs w:val="24"/>
        </w:rPr>
        <w:t>-</w:t>
      </w:r>
      <w:r w:rsidRPr="00065C7D">
        <w:rPr>
          <w:b/>
          <w:sz w:val="24"/>
          <w:szCs w:val="24"/>
        </w:rPr>
        <w:t>ups</w:t>
      </w:r>
    </w:p>
    <w:p w:rsidR="00F82DD2" w:rsidRDefault="00F82DD2" w:rsidP="00F82D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Power</w:t>
      </w:r>
      <w:r w:rsidR="00B269CC">
        <w:rPr>
          <w:sz w:val="24"/>
          <w:szCs w:val="24"/>
        </w:rPr>
        <w:t>-</w:t>
      </w:r>
      <w:r>
        <w:rPr>
          <w:sz w:val="24"/>
          <w:szCs w:val="24"/>
        </w:rPr>
        <w:t>ups</w:t>
      </w:r>
    </w:p>
    <w:p w:rsidR="00F82DD2" w:rsidRDefault="00F82DD2" w:rsidP="00F82D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Power</w:t>
      </w:r>
      <w:r w:rsidR="00B269CC">
        <w:rPr>
          <w:sz w:val="24"/>
          <w:szCs w:val="24"/>
        </w:rPr>
        <w:t>-</w:t>
      </w:r>
      <w:r>
        <w:rPr>
          <w:sz w:val="24"/>
          <w:szCs w:val="24"/>
        </w:rPr>
        <w:t xml:space="preserve">ups </w:t>
      </w:r>
      <w:r w:rsidR="00065C7D">
        <w:rPr>
          <w:sz w:val="24"/>
          <w:szCs w:val="24"/>
        </w:rPr>
        <w:t>can c</w:t>
      </w:r>
      <w:r>
        <w:rPr>
          <w:sz w:val="24"/>
          <w:szCs w:val="24"/>
        </w:rPr>
        <w:t xml:space="preserve">hange </w:t>
      </w:r>
      <w:r w:rsidR="00065C7D">
        <w:rPr>
          <w:sz w:val="24"/>
          <w:szCs w:val="24"/>
        </w:rPr>
        <w:t>Weapon Type</w:t>
      </w:r>
      <w:r>
        <w:rPr>
          <w:sz w:val="24"/>
          <w:szCs w:val="24"/>
        </w:rPr>
        <w:t xml:space="preserve"> </w:t>
      </w:r>
      <w:r w:rsidR="00065C7D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065C7D">
        <w:rPr>
          <w:sz w:val="24"/>
          <w:szCs w:val="24"/>
        </w:rPr>
        <w:t>A</w:t>
      </w:r>
      <w:r>
        <w:rPr>
          <w:sz w:val="24"/>
          <w:szCs w:val="24"/>
        </w:rPr>
        <w:t xml:space="preserve">dd </w:t>
      </w:r>
      <w:r w:rsidR="00065C7D">
        <w:rPr>
          <w:sz w:val="24"/>
          <w:szCs w:val="24"/>
        </w:rPr>
        <w:t>B</w:t>
      </w:r>
      <w:r>
        <w:rPr>
          <w:sz w:val="24"/>
          <w:szCs w:val="24"/>
        </w:rPr>
        <w:t>ombs</w:t>
      </w:r>
      <w:r w:rsidR="00065C7D">
        <w:rPr>
          <w:sz w:val="24"/>
          <w:szCs w:val="24"/>
        </w:rPr>
        <w:t xml:space="preserve"> / Add Rockets</w:t>
      </w:r>
    </w:p>
    <w:p w:rsidR="00F82DD2" w:rsidRDefault="00F82DD2" w:rsidP="00F82D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Weapon power</w:t>
      </w:r>
      <w:r w:rsidR="00B269CC">
        <w:rPr>
          <w:sz w:val="24"/>
          <w:szCs w:val="24"/>
        </w:rPr>
        <w:t>-</w:t>
      </w:r>
      <w:r>
        <w:rPr>
          <w:sz w:val="24"/>
          <w:szCs w:val="24"/>
        </w:rPr>
        <w:t>ups can change the weapon type</w:t>
      </w:r>
    </w:p>
    <w:p w:rsidR="00F82DD2" w:rsidRDefault="00F82DD2" w:rsidP="00F82D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Weapon power</w:t>
      </w:r>
      <w:r w:rsidR="00B269CC">
        <w:rPr>
          <w:sz w:val="24"/>
          <w:szCs w:val="24"/>
        </w:rPr>
        <w:t>-</w:t>
      </w:r>
      <w:r>
        <w:rPr>
          <w:sz w:val="24"/>
          <w:szCs w:val="24"/>
        </w:rPr>
        <w:t>ups can enhance the current weapon type</w:t>
      </w:r>
    </w:p>
    <w:p w:rsidR="00065C7D" w:rsidRPr="007954C4" w:rsidRDefault="007A08C7" w:rsidP="00F82D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Rockets add fixed direction rockets to the player’s ship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</w:p>
    <w:p w:rsidR="00686D09" w:rsidRPr="00F975B8" w:rsidRDefault="00F975B8" w:rsidP="00F975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75B8">
        <w:rPr>
          <w:sz w:val="24"/>
          <w:szCs w:val="24"/>
        </w:rPr>
        <w:t>Top View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686D09" w:rsidRPr="002563F0" w:rsidRDefault="002563F0" w:rsidP="002563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63F0">
        <w:rPr>
          <w:sz w:val="24"/>
          <w:szCs w:val="24"/>
        </w:rPr>
        <w:t>Keyboard</w:t>
      </w:r>
    </w:p>
    <w:p w:rsidR="002563F0" w:rsidRDefault="002563F0" w:rsidP="002563F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563F0">
        <w:rPr>
          <w:sz w:val="24"/>
          <w:szCs w:val="24"/>
        </w:rPr>
        <w:t>Movement WASD or Arrow Keys</w:t>
      </w:r>
    </w:p>
    <w:p w:rsidR="002563F0" w:rsidRDefault="002563F0" w:rsidP="002563F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Hold space for shooting</w:t>
      </w:r>
    </w:p>
    <w:p w:rsidR="002563F0" w:rsidRPr="002563F0" w:rsidRDefault="002563F0" w:rsidP="002563F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Enter for bomb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2563F0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686D09" w:rsidRDefault="002563F0" w:rsidP="002563F0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2563F0">
        <w:rPr>
          <w:sz w:val="24"/>
          <w:szCs w:val="24"/>
        </w:rPr>
        <w:t xml:space="preserve">Game State is saved and stored in </w:t>
      </w:r>
      <w:r w:rsidRPr="002563F0">
        <w:rPr>
          <w:b/>
          <w:sz w:val="24"/>
          <w:szCs w:val="24"/>
        </w:rPr>
        <w:t>local storage</w:t>
      </w:r>
    </w:p>
    <w:p w:rsidR="002563F0" w:rsidRDefault="00DA731D" w:rsidP="002563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2563F0">
        <w:rPr>
          <w:sz w:val="24"/>
          <w:szCs w:val="24"/>
        </w:rPr>
        <w:t xml:space="preserve">losing the window and restarting the game should allow you to </w:t>
      </w:r>
      <w:r>
        <w:rPr>
          <w:sz w:val="24"/>
          <w:szCs w:val="24"/>
        </w:rPr>
        <w:t>continue from where you started</w:t>
      </w:r>
    </w:p>
    <w:p w:rsidR="00DA731D" w:rsidRPr="002563F0" w:rsidRDefault="00DA731D" w:rsidP="002563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Losing all lives ends the game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</w:p>
    <w:p w:rsidR="00686D09" w:rsidRDefault="00810CC9" w:rsidP="00810C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 Score</w:t>
      </w:r>
    </w:p>
    <w:p w:rsidR="00810CC9" w:rsidRDefault="00810CC9" w:rsidP="00810C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 how many Lives left</w:t>
      </w:r>
    </w:p>
    <w:p w:rsidR="00810CC9" w:rsidRDefault="00810CC9" w:rsidP="00810C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Display how many Bombs left</w:t>
      </w:r>
    </w:p>
    <w:p w:rsidR="00810CC9" w:rsidRDefault="00810CC9" w:rsidP="00810C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Maybe - Display current weapon type</w:t>
      </w:r>
    </w:p>
    <w:p w:rsidR="00810CC9" w:rsidRDefault="00810CC9" w:rsidP="00810C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Maybe - Display current weapon level</w:t>
      </w:r>
    </w:p>
    <w:p w:rsidR="00810CC9" w:rsidRPr="00810CC9" w:rsidRDefault="00810CC9" w:rsidP="00810C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Maybe - Display rocket levels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9D74F0" w:rsidRPr="009D74F0" w:rsidRDefault="009D74F0" w:rsidP="009D74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D74F0">
        <w:rPr>
          <w:sz w:val="24"/>
          <w:szCs w:val="24"/>
        </w:rPr>
        <w:t>New Game</w:t>
      </w:r>
    </w:p>
    <w:p w:rsidR="009D74F0" w:rsidRDefault="009D74F0" w:rsidP="009D74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D74F0">
        <w:rPr>
          <w:sz w:val="24"/>
          <w:szCs w:val="24"/>
        </w:rPr>
        <w:t xml:space="preserve">Continue </w:t>
      </w:r>
      <w:r w:rsidR="003D2E4E">
        <w:rPr>
          <w:sz w:val="24"/>
          <w:szCs w:val="24"/>
        </w:rPr>
        <w:t>(d</w:t>
      </w:r>
      <w:r w:rsidRPr="009D74F0">
        <w:rPr>
          <w:sz w:val="24"/>
          <w:szCs w:val="24"/>
        </w:rPr>
        <w:t xml:space="preserve">isabled </w:t>
      </w:r>
      <w:r>
        <w:rPr>
          <w:sz w:val="24"/>
          <w:szCs w:val="24"/>
        </w:rPr>
        <w:t>if no save exists</w:t>
      </w:r>
      <w:r w:rsidR="003D2E4E">
        <w:rPr>
          <w:sz w:val="24"/>
          <w:szCs w:val="24"/>
        </w:rPr>
        <w:t>)</w:t>
      </w:r>
    </w:p>
    <w:p w:rsidR="009D74F0" w:rsidRPr="009D74F0" w:rsidRDefault="009D74F0" w:rsidP="009D74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Developer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</w:p>
    <w:p w:rsidR="00686D09" w:rsidRDefault="00460B1C" w:rsidP="00460B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0B1C">
        <w:rPr>
          <w:sz w:val="24"/>
          <w:szCs w:val="24"/>
        </w:rPr>
        <w:t>Space</w:t>
      </w:r>
    </w:p>
    <w:p w:rsidR="00460B1C" w:rsidRDefault="00460B1C" w:rsidP="00460B1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Alternatives</w:t>
      </w:r>
    </w:p>
    <w:p w:rsidR="00460B1C" w:rsidRDefault="00460B1C" w:rsidP="00460B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 Earth</w:t>
      </w:r>
    </w:p>
    <w:p w:rsidR="00460B1C" w:rsidRDefault="00460B1C" w:rsidP="00460B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the clouds</w:t>
      </w:r>
    </w:p>
    <w:p w:rsidR="00460B1C" w:rsidRPr="00460B1C" w:rsidRDefault="00460B1C" w:rsidP="00460B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Above floating islands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1836F3" w:rsidRDefault="001836F3" w:rsidP="001836F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836F3">
        <w:rPr>
          <w:sz w:val="24"/>
          <w:szCs w:val="24"/>
        </w:rPr>
        <w:t>13 levels</w:t>
      </w:r>
    </w:p>
    <w:p w:rsidR="001836F3" w:rsidRPr="001836F3" w:rsidRDefault="001836F3" w:rsidP="001836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 theme for each level, either by colour or art style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1836F3" w:rsidRDefault="00AF08DA" w:rsidP="001836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you complete levels, there are harder enemies</w:t>
      </w:r>
    </w:p>
    <w:p w:rsidR="00BE675F" w:rsidRDefault="00BE675F" w:rsidP="001836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you complete levels there are more opportunities for more powerful weapons</w:t>
      </w:r>
    </w:p>
    <w:p w:rsidR="00BE675F" w:rsidRDefault="00BE675F" w:rsidP="001836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Dying causes you to lose all your weapon power-ups</w:t>
      </w:r>
    </w:p>
    <w:p w:rsidR="00AF08DA" w:rsidRDefault="00AF08DA" w:rsidP="001836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Harder enemies fall into categories</w:t>
      </w:r>
    </w:p>
    <w:p w:rsidR="00AF08DA" w:rsidRDefault="005E64AC" w:rsidP="00AF08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HP – Enemies take more hits to destroy</w:t>
      </w:r>
    </w:p>
    <w:p w:rsidR="005E64AC" w:rsidRDefault="005E64AC" w:rsidP="00AF08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Enemies – More enemies on screen making it harder to maneuver around them</w:t>
      </w:r>
    </w:p>
    <w:p w:rsidR="005E64AC" w:rsidRPr="001836F3" w:rsidRDefault="005E64AC" w:rsidP="00AF08D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More Bullets – Enemies shoot more bullets making it harder to dodge them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DE6949" w:rsidRPr="00DE6949" w:rsidRDefault="00DE6949" w:rsidP="00DE6949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DE6949">
        <w:rPr>
          <w:i/>
          <w:sz w:val="24"/>
          <w:szCs w:val="24"/>
        </w:rPr>
        <w:t>Storyline to be fleshed out later</w:t>
      </w:r>
    </w:p>
    <w:p w:rsidR="00DE6949" w:rsidRPr="00DE6949" w:rsidRDefault="00DE6949" w:rsidP="00DE69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E6949">
        <w:rPr>
          <w:sz w:val="24"/>
          <w:szCs w:val="24"/>
        </w:rPr>
        <w:t>Player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6D499A" w:rsidRPr="00DE6949" w:rsidRDefault="006D499A" w:rsidP="006D499A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DE6949">
        <w:rPr>
          <w:i/>
          <w:sz w:val="24"/>
          <w:szCs w:val="24"/>
        </w:rPr>
        <w:t>Storyline to be fleshed out later</w:t>
      </w:r>
    </w:p>
    <w:p w:rsidR="000B6058" w:rsidRDefault="009F6693" w:rsidP="000B605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7E4729" w:rsidRPr="00433886" w:rsidRDefault="007E4729" w:rsidP="007E47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Level 1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Pawns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A: Doesn’t shoot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B: Shoot straight down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C: Shoots 3 Bullets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Ship D: Shoot at player 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E: Shoot half circle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Boss</w:t>
      </w:r>
    </w:p>
    <w:p w:rsidR="007E4729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2 Turrets – Shoots straight, rotates</w:t>
      </w:r>
    </w:p>
    <w:p w:rsidR="00975DF9" w:rsidRPr="00433886" w:rsidRDefault="00975DF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Main turrets shoots at player</w:t>
      </w:r>
    </w:p>
    <w:p w:rsidR="007E4729" w:rsidRPr="00433886" w:rsidRDefault="007E4729" w:rsidP="007E47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Level </w:t>
      </w:r>
      <w:r>
        <w:rPr>
          <w:sz w:val="24"/>
          <w:szCs w:val="24"/>
        </w:rPr>
        <w:t>2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Pawns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A: Doesn’t shoot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B: Shoot straight down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C: Shoots 3 Bullets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Ship D: Shoot at player 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E: Shoot half circle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Boss</w:t>
      </w:r>
    </w:p>
    <w:p w:rsidR="007E4729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2 Turrets – Shoots straight, rotates</w:t>
      </w:r>
    </w:p>
    <w:p w:rsidR="00975DF9" w:rsidRPr="00433886" w:rsidRDefault="00975DF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Main turrets shoots at player</w:t>
      </w:r>
    </w:p>
    <w:p w:rsidR="007E4729" w:rsidRPr="00433886" w:rsidRDefault="007E4729" w:rsidP="007E472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3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Pawns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A: Doesn’t shoot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B: Shoot straight down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C: Shoots 3 Bullets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Ship D: Shoot at player 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E: Shoot half circle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Boss</w:t>
      </w:r>
    </w:p>
    <w:p w:rsidR="007E4729" w:rsidRDefault="00975DF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="007E4729" w:rsidRPr="00433886">
        <w:rPr>
          <w:sz w:val="24"/>
          <w:szCs w:val="24"/>
        </w:rPr>
        <w:t xml:space="preserve"> Turrets – Shoots straight, rotates</w:t>
      </w:r>
    </w:p>
    <w:p w:rsidR="00975DF9" w:rsidRPr="00433886" w:rsidRDefault="00975DF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Main turrets shoots at player</w:t>
      </w:r>
    </w:p>
    <w:p w:rsidR="007E4729" w:rsidRPr="00433886" w:rsidRDefault="007E4729" w:rsidP="007E472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Level 4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Pawns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A: Doesn’t shoot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B: Shoot straight down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C: Shoots 3 Bullets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Ship D: Shoot at player 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E: Shoot half circle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Boss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2 Turrets – Shoots straight, rotates</w:t>
      </w:r>
    </w:p>
    <w:p w:rsidR="007E4729" w:rsidRPr="00433886" w:rsidRDefault="007E4729" w:rsidP="007E47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Level </w:t>
      </w:r>
      <w:r>
        <w:rPr>
          <w:sz w:val="24"/>
          <w:szCs w:val="24"/>
        </w:rPr>
        <w:t>5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Pawns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A: Doesn’t shoot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B: Shoot straight down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C: Shoots 3 Bullets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Ship D: Shoot at player 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E: Shoot half circle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Boss</w:t>
      </w:r>
    </w:p>
    <w:p w:rsidR="007E4729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2 Turrets – Shoots straight, rotates</w:t>
      </w:r>
    </w:p>
    <w:p w:rsidR="00975DF9" w:rsidRPr="00433886" w:rsidRDefault="004B3F9A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975DF9">
        <w:rPr>
          <w:sz w:val="24"/>
          <w:szCs w:val="24"/>
        </w:rPr>
        <w:t xml:space="preserve"> Main turrets shoots at player</w:t>
      </w:r>
    </w:p>
    <w:p w:rsidR="007E4729" w:rsidRPr="00433886" w:rsidRDefault="007E4729" w:rsidP="007E47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Level </w:t>
      </w:r>
      <w:r>
        <w:rPr>
          <w:sz w:val="24"/>
          <w:szCs w:val="24"/>
        </w:rPr>
        <w:t>6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Pawns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A: Doesn’t shoot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B: Shoot straight down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C: Shoots 3 Bullets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Ship D: Shoot at player 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E: Shoot half circle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Boss</w:t>
      </w:r>
    </w:p>
    <w:p w:rsidR="007E4729" w:rsidRPr="00433886" w:rsidRDefault="007B586F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="007E4729" w:rsidRPr="00433886">
        <w:rPr>
          <w:sz w:val="24"/>
          <w:szCs w:val="24"/>
        </w:rPr>
        <w:t xml:space="preserve"> Turrets – Shoots straight, rotates</w:t>
      </w:r>
    </w:p>
    <w:p w:rsidR="007E4729" w:rsidRPr="00433886" w:rsidRDefault="007E4729" w:rsidP="007E47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Level </w:t>
      </w:r>
      <w:r>
        <w:rPr>
          <w:sz w:val="24"/>
          <w:szCs w:val="24"/>
        </w:rPr>
        <w:t>7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Pawns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A: Doesn’t shoot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B: Shoot straight down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C: Shoots 3 Bullets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Ship D: Shoot at player 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E: Shoot half circle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Boss</w:t>
      </w:r>
    </w:p>
    <w:p w:rsidR="007E4729" w:rsidRPr="00433886" w:rsidRDefault="007B586F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="007E4729" w:rsidRPr="00433886">
        <w:rPr>
          <w:sz w:val="24"/>
          <w:szCs w:val="24"/>
        </w:rPr>
        <w:t xml:space="preserve"> Turrets – Shoots straight, rotates</w:t>
      </w:r>
    </w:p>
    <w:p w:rsidR="007E4729" w:rsidRPr="00433886" w:rsidRDefault="007E4729" w:rsidP="007E472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8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lastRenderedPageBreak/>
        <w:t>Pawns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A: Doesn’t shoot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B: Shoot straight down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C: Shoots 3 Bullets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Ship D: Shoot at player 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E: Shoot half circle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Boss</w:t>
      </w:r>
    </w:p>
    <w:p w:rsidR="007E4729" w:rsidRPr="00433886" w:rsidRDefault="007B586F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7E4729" w:rsidRPr="00433886">
        <w:rPr>
          <w:sz w:val="24"/>
          <w:szCs w:val="24"/>
        </w:rPr>
        <w:t xml:space="preserve"> Turrets – Shoots straight, rotates</w:t>
      </w:r>
    </w:p>
    <w:p w:rsidR="007E4729" w:rsidRPr="00433886" w:rsidRDefault="007E4729" w:rsidP="007E47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Level </w:t>
      </w:r>
      <w:r>
        <w:rPr>
          <w:sz w:val="24"/>
          <w:szCs w:val="24"/>
        </w:rPr>
        <w:t>9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Pawns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A: Doesn’t shoot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B: Shoot straight down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C: Shoots 3 Bullets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Ship D: Shoot at player </w:t>
      </w:r>
    </w:p>
    <w:p w:rsidR="007E4729" w:rsidRPr="00433886" w:rsidRDefault="007E4729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Ship E: Shoot half circle</w:t>
      </w:r>
    </w:p>
    <w:p w:rsidR="007E4729" w:rsidRPr="00433886" w:rsidRDefault="007E4729" w:rsidP="007E472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Boss</w:t>
      </w:r>
    </w:p>
    <w:p w:rsidR="007E4729" w:rsidRPr="00433886" w:rsidRDefault="007B586F" w:rsidP="007E472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</w:t>
      </w:r>
      <w:r w:rsidR="007E4729" w:rsidRPr="00433886">
        <w:rPr>
          <w:sz w:val="24"/>
          <w:szCs w:val="24"/>
        </w:rPr>
        <w:t xml:space="preserve"> Turrets – Shoots straight, rotates</w:t>
      </w:r>
    </w:p>
    <w:p w:rsidR="007E4729" w:rsidRPr="00433886" w:rsidRDefault="007E4729" w:rsidP="007E47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Level 1</w:t>
      </w:r>
      <w:r>
        <w:rPr>
          <w:sz w:val="24"/>
          <w:szCs w:val="24"/>
        </w:rPr>
        <w:t>0</w:t>
      </w:r>
    </w:p>
    <w:p w:rsidR="007E4729" w:rsidRPr="00433886" w:rsidRDefault="007E4729" w:rsidP="007E47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Level 1</w:t>
      </w:r>
      <w:r>
        <w:rPr>
          <w:sz w:val="24"/>
          <w:szCs w:val="24"/>
        </w:rPr>
        <w:t>1</w:t>
      </w:r>
    </w:p>
    <w:p w:rsidR="007E4729" w:rsidRPr="00433886" w:rsidRDefault="007E4729" w:rsidP="007E47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Level 1</w:t>
      </w:r>
      <w:r>
        <w:rPr>
          <w:sz w:val="24"/>
          <w:szCs w:val="24"/>
        </w:rPr>
        <w:t>2</w:t>
      </w:r>
    </w:p>
    <w:p w:rsidR="007E4729" w:rsidRPr="00433886" w:rsidRDefault="007E4729" w:rsidP="007E472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Level 1</w:t>
      </w:r>
      <w:r>
        <w:rPr>
          <w:sz w:val="24"/>
          <w:szCs w:val="24"/>
        </w:rPr>
        <w:t>3</w:t>
      </w: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12588D" w:rsidRPr="00433886" w:rsidRDefault="0012588D" w:rsidP="001258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Normal</w:t>
      </w:r>
    </w:p>
    <w:p w:rsidR="00000C64" w:rsidRPr="00433886" w:rsidRDefault="00000C64" w:rsidP="00000C6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Shoots </w:t>
      </w:r>
      <w:r w:rsidR="00433886" w:rsidRPr="00433886">
        <w:rPr>
          <w:sz w:val="24"/>
          <w:szCs w:val="24"/>
        </w:rPr>
        <w:t>b</w:t>
      </w:r>
      <w:r w:rsidRPr="00433886">
        <w:rPr>
          <w:sz w:val="24"/>
          <w:szCs w:val="24"/>
        </w:rPr>
        <w:t>ullets straight</w:t>
      </w:r>
    </w:p>
    <w:p w:rsidR="00000C64" w:rsidRPr="00433886" w:rsidRDefault="00000C64" w:rsidP="00000C6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Power-ups increase damage</w:t>
      </w:r>
      <w:r w:rsidR="00E14174">
        <w:rPr>
          <w:sz w:val="24"/>
          <w:szCs w:val="24"/>
        </w:rPr>
        <w:t xml:space="preserve"> and number of bullets</w:t>
      </w:r>
    </w:p>
    <w:p w:rsidR="0012588D" w:rsidRPr="00433886" w:rsidRDefault="0012588D" w:rsidP="001258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Laser</w:t>
      </w:r>
    </w:p>
    <w:p w:rsidR="00A71D76" w:rsidRPr="00433886" w:rsidRDefault="00A71D76" w:rsidP="00A71D7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Shoots straight through enemies</w:t>
      </w:r>
    </w:p>
    <w:p w:rsidR="00A71D76" w:rsidRPr="00433886" w:rsidRDefault="00A71D76" w:rsidP="00A71D7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Weaker than normal but can hit multiple targets</w:t>
      </w:r>
    </w:p>
    <w:p w:rsidR="00A71D76" w:rsidRPr="00433886" w:rsidRDefault="00A71D76" w:rsidP="00A71D7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 xml:space="preserve">Power-ups </w:t>
      </w:r>
      <w:r w:rsidR="006D7A80" w:rsidRPr="00433886">
        <w:rPr>
          <w:sz w:val="24"/>
          <w:szCs w:val="24"/>
        </w:rPr>
        <w:t>increase damage and width</w:t>
      </w:r>
    </w:p>
    <w:p w:rsidR="00A71D76" w:rsidRPr="00433886" w:rsidRDefault="00A71D76" w:rsidP="001258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Jumping Beam</w:t>
      </w:r>
    </w:p>
    <w:p w:rsidR="00A71D76" w:rsidRPr="00433886" w:rsidRDefault="00A71D76" w:rsidP="00A71D7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Jumps to nearest enemy</w:t>
      </w:r>
    </w:p>
    <w:p w:rsidR="00A71D76" w:rsidRDefault="00A71D76" w:rsidP="00A71D7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3886">
        <w:rPr>
          <w:sz w:val="24"/>
          <w:szCs w:val="24"/>
        </w:rPr>
        <w:t>Power-ups increase damage</w:t>
      </w:r>
      <w:r w:rsidR="006D7A80" w:rsidRPr="00433886">
        <w:rPr>
          <w:sz w:val="24"/>
          <w:szCs w:val="24"/>
        </w:rPr>
        <w:t xml:space="preserve"> and width slightly</w:t>
      </w:r>
    </w:p>
    <w:p w:rsidR="00312108" w:rsidRDefault="00312108" w:rsidP="003121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Bombs</w:t>
      </w:r>
    </w:p>
    <w:p w:rsidR="00312108" w:rsidRDefault="00312108" w:rsidP="0031210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Destroys everything on screen</w:t>
      </w:r>
    </w:p>
    <w:p w:rsidR="00312108" w:rsidRDefault="00312108" w:rsidP="0031210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bomb is dropped on boss it does substantial damage.</w:t>
      </w:r>
    </w:p>
    <w:p w:rsidR="00B670E1" w:rsidRDefault="00B670E1" w:rsidP="00B6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Rockets</w:t>
      </w:r>
    </w:p>
    <w:p w:rsidR="00B670E1" w:rsidRDefault="00B670E1" w:rsidP="00B670E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are passive weapons, they shoot out at set angles periodically</w:t>
      </w:r>
    </w:p>
    <w:p w:rsidR="00D90EC6" w:rsidRPr="00433886" w:rsidRDefault="00D90EC6" w:rsidP="00B670E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Power-ups increase the damage</w:t>
      </w:r>
      <w:r w:rsidR="00D9773E">
        <w:rPr>
          <w:sz w:val="24"/>
          <w:szCs w:val="24"/>
        </w:rPr>
        <w:t xml:space="preserve"> and/or quantity</w:t>
      </w:r>
    </w:p>
    <w:p w:rsidR="00686D09" w:rsidRDefault="009F6693" w:rsidP="00FA49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Items</w:t>
      </w:r>
    </w:p>
    <w:p w:rsidR="00FA49A5" w:rsidRDefault="00FA49A5" w:rsidP="00FA49A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A49A5">
        <w:rPr>
          <w:sz w:val="24"/>
          <w:szCs w:val="24"/>
        </w:rPr>
        <w:t>Power-up: Weapon Change</w:t>
      </w:r>
      <w:r>
        <w:rPr>
          <w:sz w:val="24"/>
          <w:szCs w:val="24"/>
        </w:rPr>
        <w:t xml:space="preserve">, collect the same </w:t>
      </w:r>
      <w:r w:rsidR="001F5A82">
        <w:rPr>
          <w:sz w:val="24"/>
          <w:szCs w:val="24"/>
        </w:rPr>
        <w:t>colour to increase current powe</w:t>
      </w:r>
    </w:p>
    <w:p w:rsidR="001F5A82" w:rsidRPr="00FA49A5" w:rsidRDefault="001F5A82" w:rsidP="00FA49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Power-up: Increase rockets</w:t>
      </w:r>
    </w:p>
    <w:p w:rsidR="00FA49A5" w:rsidRPr="00FA49A5" w:rsidRDefault="00FA49A5" w:rsidP="00FA49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Bomb: Gives player more bombs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F404B8" w:rsidRPr="00F404B8" w:rsidRDefault="00F404B8" w:rsidP="00F404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4B8">
        <w:rPr>
          <w:sz w:val="24"/>
          <w:szCs w:val="24"/>
        </w:rPr>
        <w:t>Flying around</w:t>
      </w:r>
    </w:p>
    <w:p w:rsidR="00E03049" w:rsidRDefault="009F6693" w:rsidP="00E030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E03049" w:rsidRDefault="00B25A5A" w:rsidP="00E0304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E03049">
        <w:rPr>
          <w:sz w:val="24"/>
          <w:szCs w:val="24"/>
        </w:rPr>
        <w:t>N/A</w:t>
      </w:r>
    </w:p>
    <w:p w:rsidR="00686D09" w:rsidRPr="00FC084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A92502" w:rsidRDefault="009F6693" w:rsidP="00A925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Scoring</w:t>
      </w:r>
    </w:p>
    <w:p w:rsidR="00686D09" w:rsidRPr="00E03049" w:rsidRDefault="00A92502" w:rsidP="00A9250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03049">
        <w:rPr>
          <w:sz w:val="24"/>
          <w:szCs w:val="24"/>
        </w:rPr>
        <w:t>10 points per hit</w:t>
      </w:r>
      <w:r w:rsidR="00433300" w:rsidRPr="00E03049">
        <w:rPr>
          <w:sz w:val="24"/>
          <w:szCs w:val="24"/>
        </w:rPr>
        <w:t xml:space="preserve"> * Current Level</w:t>
      </w:r>
    </w:p>
    <w:p w:rsidR="00A92502" w:rsidRPr="00E03049" w:rsidRDefault="00A92502" w:rsidP="00A9250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03049">
        <w:rPr>
          <w:sz w:val="24"/>
          <w:szCs w:val="24"/>
        </w:rPr>
        <w:t>1000 per pawn</w:t>
      </w:r>
      <w:r w:rsidR="00433300" w:rsidRPr="00E03049">
        <w:rPr>
          <w:sz w:val="24"/>
          <w:szCs w:val="24"/>
        </w:rPr>
        <w:t xml:space="preserve"> * Current Level</w:t>
      </w:r>
    </w:p>
    <w:p w:rsidR="00A92502" w:rsidRPr="00E03049" w:rsidRDefault="00A92502" w:rsidP="00A9250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03049">
        <w:rPr>
          <w:sz w:val="24"/>
          <w:szCs w:val="24"/>
        </w:rPr>
        <w:t>100,000 for boss</w:t>
      </w:r>
      <w:r w:rsidR="00433300" w:rsidRPr="00E03049">
        <w:rPr>
          <w:sz w:val="24"/>
          <w:szCs w:val="24"/>
        </w:rPr>
        <w:t xml:space="preserve"> * Current Level</w:t>
      </w: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E03049" w:rsidRPr="00E03049" w:rsidRDefault="00E03049" w:rsidP="00E030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03049">
        <w:rPr>
          <w:sz w:val="24"/>
          <w:szCs w:val="24"/>
        </w:rPr>
        <w:t>N/A</w:t>
      </w:r>
    </w:p>
    <w:p w:rsidR="0067266B" w:rsidRDefault="009F6693" w:rsidP="0067266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  <w:r w:rsidR="0067266B" w:rsidRPr="0067266B">
        <w:rPr>
          <w:b/>
          <w:sz w:val="24"/>
          <w:szCs w:val="24"/>
        </w:rPr>
        <w:t xml:space="preserve"> </w:t>
      </w:r>
    </w:p>
    <w:p w:rsidR="0067266B" w:rsidRPr="00E03049" w:rsidRDefault="0067266B" w:rsidP="006726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03049">
        <w:rPr>
          <w:sz w:val="24"/>
          <w:szCs w:val="24"/>
        </w:rPr>
        <w:t>N/A</w:t>
      </w:r>
    </w:p>
    <w:p w:rsidR="0067266B" w:rsidRDefault="009F6693" w:rsidP="0067266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  <w:r w:rsidR="0067266B" w:rsidRPr="0067266B">
        <w:rPr>
          <w:b/>
          <w:sz w:val="24"/>
          <w:szCs w:val="24"/>
        </w:rPr>
        <w:t xml:space="preserve"> </w:t>
      </w:r>
    </w:p>
    <w:p w:rsidR="0067266B" w:rsidRPr="00E03049" w:rsidRDefault="0067266B" w:rsidP="006726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03049">
        <w:rPr>
          <w:sz w:val="24"/>
          <w:szCs w:val="24"/>
        </w:rPr>
        <w:t>N/A</w:t>
      </w:r>
    </w:p>
    <w:p w:rsidR="00686D09" w:rsidRDefault="009F6693" w:rsidP="00794AE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Sound Bible</w:t>
      </w:r>
    </w:p>
    <w:p w:rsidR="00794AE8" w:rsidRPr="00794AE8" w:rsidRDefault="00794AE8" w:rsidP="00794AE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Normal Shooting</w:t>
      </w:r>
    </w:p>
    <w:p w:rsidR="00794AE8" w:rsidRPr="00794AE8" w:rsidRDefault="00794AE8" w:rsidP="00794AE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Laser Shooting</w:t>
      </w:r>
    </w:p>
    <w:p w:rsidR="00794AE8" w:rsidRPr="001431AC" w:rsidRDefault="00794AE8" w:rsidP="00794AE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Jumping Beam Shooting</w:t>
      </w:r>
    </w:p>
    <w:p w:rsidR="001431AC" w:rsidRPr="001431AC" w:rsidRDefault="001431AC" w:rsidP="00794AE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Normal Hitting</w:t>
      </w:r>
    </w:p>
    <w:p w:rsidR="001431AC" w:rsidRPr="002C0BAF" w:rsidRDefault="001431AC" w:rsidP="001431A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Jumping Beam Hitting</w:t>
      </w:r>
    </w:p>
    <w:p w:rsidR="002C0BAF" w:rsidRPr="002C0BAF" w:rsidRDefault="002C0BAF" w:rsidP="001431A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Enemy exploding</w:t>
      </w:r>
    </w:p>
    <w:p w:rsidR="002C0BAF" w:rsidRPr="00E257C2" w:rsidRDefault="002C0BAF" w:rsidP="001431A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Player exploding</w:t>
      </w:r>
    </w:p>
    <w:p w:rsidR="00E257C2" w:rsidRPr="00DF2A19" w:rsidRDefault="000775CA" w:rsidP="001431A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Collecting power-up</w:t>
      </w:r>
    </w:p>
    <w:p w:rsidR="00DF2A19" w:rsidRPr="00DF2A19" w:rsidRDefault="00DF2A19" w:rsidP="001431A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Normal Music</w:t>
      </w:r>
    </w:p>
    <w:p w:rsidR="00DF2A19" w:rsidRPr="001431AC" w:rsidRDefault="00DF2A19" w:rsidP="001431A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Boss Music</w:t>
      </w:r>
    </w:p>
    <w:p w:rsidR="007E1F34" w:rsidRDefault="009F6693" w:rsidP="007E1F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Story Bible</w:t>
      </w:r>
      <w:r w:rsidR="007E1F34" w:rsidRPr="007E1F34">
        <w:rPr>
          <w:b/>
          <w:sz w:val="24"/>
          <w:szCs w:val="24"/>
        </w:rPr>
        <w:t xml:space="preserve"> </w:t>
      </w:r>
    </w:p>
    <w:p w:rsidR="009F6693" w:rsidRPr="007E1F34" w:rsidRDefault="007E1F34" w:rsidP="007E1F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03049">
        <w:rPr>
          <w:sz w:val="24"/>
          <w:szCs w:val="24"/>
        </w:rPr>
        <w:t>N/A</w:t>
      </w:r>
    </w:p>
    <w:p w:rsidR="00F10859" w:rsidRDefault="009F6693" w:rsidP="00F1085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Art Bible</w:t>
      </w:r>
      <w:r w:rsidR="00F10859" w:rsidRPr="00F10859">
        <w:rPr>
          <w:b/>
          <w:sz w:val="24"/>
          <w:szCs w:val="24"/>
        </w:rPr>
        <w:t xml:space="preserve"> </w:t>
      </w:r>
    </w:p>
    <w:p w:rsidR="0046286A" w:rsidRDefault="0046286A" w:rsidP="00F108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Damaged enemy – Flash red</w:t>
      </w:r>
    </w:p>
    <w:p w:rsidR="00F10859" w:rsidRDefault="00797E37" w:rsidP="00F108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Player ship </w:t>
      </w:r>
      <w:r w:rsidR="00CA526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C25A0">
        <w:rPr>
          <w:sz w:val="24"/>
          <w:szCs w:val="24"/>
        </w:rPr>
        <w:t>White</w:t>
      </w:r>
    </w:p>
    <w:p w:rsidR="00CA5260" w:rsidRDefault="00CA5260" w:rsidP="00F108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Weapons full colour, additive if possible</w:t>
      </w:r>
    </w:p>
    <w:p w:rsidR="00CA5260" w:rsidRDefault="00CA5260" w:rsidP="00F108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Background space</w:t>
      </w:r>
    </w:p>
    <w:p w:rsidR="00CC7C0D" w:rsidRDefault="00CC7C0D" w:rsidP="00F108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Background star field</w:t>
      </w:r>
      <w:r w:rsidR="00CE7FF0">
        <w:rPr>
          <w:sz w:val="24"/>
          <w:szCs w:val="24"/>
        </w:rPr>
        <w:t xml:space="preserve"> (Parallax Scrolling)</w:t>
      </w:r>
    </w:p>
    <w:p w:rsidR="00CA5260" w:rsidRDefault="00CA5260" w:rsidP="00F108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Enemies</w:t>
      </w:r>
      <w:r w:rsidR="009B6BBD">
        <w:rPr>
          <w:sz w:val="24"/>
          <w:szCs w:val="24"/>
        </w:rPr>
        <w:t xml:space="preserve"> minimal colour</w:t>
      </w:r>
    </w:p>
    <w:p w:rsidR="00E47AB6" w:rsidRDefault="00E47AB6" w:rsidP="00F108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bullets single colour</w:t>
      </w:r>
    </w:p>
    <w:p w:rsidR="00226972" w:rsidRDefault="007C6116" w:rsidP="00F108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Possible art for</w:t>
      </w:r>
      <w:r w:rsidR="00226972">
        <w:rPr>
          <w:sz w:val="24"/>
          <w:szCs w:val="24"/>
        </w:rPr>
        <w:t xml:space="preserve">: Player  </w:t>
      </w:r>
      <w:r w:rsidR="00226972">
        <w:rPr>
          <w:sz w:val="24"/>
          <w:szCs w:val="24"/>
        </w:rPr>
        <w:br/>
      </w:r>
      <w:r w:rsidR="00226972">
        <w:rPr>
          <w:noProof/>
          <w:sz w:val="24"/>
          <w:szCs w:val="24"/>
        </w:rPr>
        <w:drawing>
          <wp:inline distT="0" distB="0" distL="0" distR="0">
            <wp:extent cx="1057423" cy="1286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 Style.ai @ 100% (RGBPreview) _2012-01-13_16-04-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CF" w:rsidRDefault="001F17CF" w:rsidP="00F108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Possible art for : Player Weapons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572903" cy="314368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 Style.ai @ 108% (RGBPreview) _2012-01-13_16-19-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72" w:rsidRDefault="007C6116" w:rsidP="00F108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Possible art for: </w:t>
      </w:r>
      <w:r w:rsidR="00226972">
        <w:rPr>
          <w:sz w:val="24"/>
          <w:szCs w:val="24"/>
        </w:rPr>
        <w:t>Enemies</w:t>
      </w:r>
      <w:r w:rsidR="00226972">
        <w:rPr>
          <w:sz w:val="24"/>
          <w:szCs w:val="24"/>
        </w:rPr>
        <w:br/>
      </w:r>
      <w:r w:rsidR="00226972">
        <w:rPr>
          <w:noProof/>
          <w:sz w:val="24"/>
          <w:szCs w:val="24"/>
        </w:rPr>
        <w:drawing>
          <wp:inline distT="0" distB="0" distL="0" distR="0">
            <wp:extent cx="4867955" cy="138131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 Style.ai @ 100% (RGBPreview) _2012-01-13_16-04-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72" w:rsidRDefault="007C6116" w:rsidP="00F108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Possible art for: </w:t>
      </w:r>
      <w:r w:rsidR="00226972">
        <w:rPr>
          <w:sz w:val="24"/>
          <w:szCs w:val="24"/>
        </w:rPr>
        <w:t>Boss</w:t>
      </w:r>
      <w:r w:rsidR="00226972">
        <w:rPr>
          <w:sz w:val="24"/>
          <w:szCs w:val="24"/>
        </w:rPr>
        <w:br/>
      </w:r>
      <w:r w:rsidR="00226972">
        <w:rPr>
          <w:noProof/>
          <w:sz w:val="24"/>
          <w:szCs w:val="24"/>
        </w:rPr>
        <w:drawing>
          <wp:inline distT="0" distB="0" distL="0" distR="0">
            <wp:extent cx="4648849" cy="1562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 Style.ai @ 100% (RGBPreview) _2012-01-13_16-04-5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BA" w:rsidRPr="007E1F34" w:rsidRDefault="007C6116" w:rsidP="00F1085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Possible art for: </w:t>
      </w:r>
      <w:r w:rsidR="003946BA">
        <w:rPr>
          <w:sz w:val="24"/>
          <w:szCs w:val="24"/>
        </w:rPr>
        <w:t>Bullets</w:t>
      </w:r>
      <w:r w:rsidR="003946BA">
        <w:rPr>
          <w:sz w:val="24"/>
          <w:szCs w:val="24"/>
        </w:rPr>
        <w:br/>
      </w:r>
      <w:r w:rsidR="003946BA">
        <w:rPr>
          <w:noProof/>
          <w:sz w:val="24"/>
          <w:szCs w:val="24"/>
        </w:rPr>
        <w:drawing>
          <wp:inline distT="0" distB="0" distL="0" distR="0">
            <wp:extent cx="619211" cy="6096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 Style.ai @ 200% (RGBPreview) _2012-01-13_16-08-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68710C" w:rsidRDefault="0068710C" w:rsidP="0068710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Enemy Movements</w:t>
      </w:r>
      <w:r>
        <w:rPr>
          <w:b/>
          <w:sz w:val="24"/>
          <w:szCs w:val="24"/>
        </w:rPr>
        <w:br/>
        <w:t>Bullet Movements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524500" cy="307743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ment-and-Weapon-Path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0C" w:rsidRPr="00FC084D" w:rsidRDefault="0068710C" w:rsidP="0068710C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Boss Designs</w:t>
      </w:r>
      <w:bookmarkStart w:id="0" w:name="_GoBack"/>
      <w:bookmarkEnd w:id="0"/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543550" cy="52295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s-Desig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22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sectPr w:rsidR="009F6693" w:rsidRPr="008C6B2D" w:rsidSect="008E601F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F0E" w:rsidRDefault="00115F0E" w:rsidP="00C152DC">
      <w:pPr>
        <w:spacing w:after="0" w:line="240" w:lineRule="auto"/>
      </w:pPr>
      <w:r>
        <w:separator/>
      </w:r>
    </w:p>
  </w:endnote>
  <w:endnote w:type="continuationSeparator" w:id="0">
    <w:p w:rsidR="00115F0E" w:rsidRDefault="00115F0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</w:t>
    </w:r>
    <w:r w:rsidR="00CA0ADB">
      <w:rPr>
        <w:rFonts w:asciiTheme="majorHAnsi" w:hAnsiTheme="majorHAnsi"/>
        <w:b/>
      </w:rPr>
      <w:t>Number 0.1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5FA6">
      <w:fldChar w:fldCharType="begin"/>
    </w:r>
    <w:r w:rsidR="007A5FA6">
      <w:instrText xml:space="preserve"> PAGE   \* MERGEFORMAT </w:instrText>
    </w:r>
    <w:r w:rsidR="007A5FA6">
      <w:fldChar w:fldCharType="separate"/>
    </w:r>
    <w:r w:rsidR="0068710C" w:rsidRPr="0068710C">
      <w:rPr>
        <w:rFonts w:asciiTheme="majorHAnsi" w:hAnsiTheme="majorHAnsi"/>
        <w:noProof/>
      </w:rPr>
      <w:t>12</w:t>
    </w:r>
    <w:r w:rsidR="007A5FA6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65B" w:rsidRDefault="00CA0A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</w:t>
    </w:r>
    <w:r>
      <w:rPr>
        <w:rFonts w:asciiTheme="majorHAnsi" w:hAnsiTheme="majorHAnsi"/>
        <w:b/>
      </w:rPr>
      <w:t>Number 0.1</w:t>
    </w:r>
    <w:r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7A5FA6">
      <w:fldChar w:fldCharType="begin"/>
    </w:r>
    <w:r w:rsidR="007A5FA6">
      <w:instrText xml:space="preserve"> PAGE   \* MERGEFORMAT </w:instrText>
    </w:r>
    <w:r w:rsidR="007A5FA6">
      <w:fldChar w:fldCharType="separate"/>
    </w:r>
    <w:r w:rsidR="0068710C" w:rsidRPr="0068710C">
      <w:rPr>
        <w:rFonts w:asciiTheme="majorHAnsi" w:hAnsiTheme="majorHAnsi"/>
        <w:noProof/>
      </w:rPr>
      <w:t>11</w:t>
    </w:r>
    <w:r w:rsidR="007A5FA6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F0E" w:rsidRDefault="00115F0E" w:rsidP="00C152DC">
      <w:pPr>
        <w:spacing w:after="0" w:line="240" w:lineRule="auto"/>
      </w:pPr>
      <w:r>
        <w:separator/>
      </w:r>
    </w:p>
  </w:footnote>
  <w:footnote w:type="continuationSeparator" w:id="0">
    <w:p w:rsidR="00115F0E" w:rsidRDefault="00115F0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115F0E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olor w:val="76923C" w:themeColor="accent3" w:themeShade="BF"/>
                <w:sz w:val="24"/>
                <w:szCs w:val="24"/>
              </w:rPr>
              <w:id w:val="1533517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b/>
                  <w:bCs/>
                  <w:noProof/>
                  <w:color w:val="76923C" w:themeColor="accent3" w:themeShade="BF"/>
                  <w:sz w:val="24"/>
                  <w:szCs w:val="24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r w:rsidR="00C152DC"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334F6">
                <w:rPr>
                  <w:b/>
                  <w:bCs/>
                  <w:caps/>
                  <w:sz w:val="24"/>
                  <w:szCs w:val="24"/>
                </w:rPr>
                <w:t>Just Shoot</w:t>
              </w:r>
            </w:sdtContent>
          </w:sdt>
          <w:r w:rsidR="00C152DC"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1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C003B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January 4,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1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C003B0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</w:rPr>
                <w:t>January 4,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334F6">
                <w:rPr>
                  <w:b/>
                  <w:bCs/>
                  <w:caps/>
                  <w:sz w:val="24"/>
                  <w:szCs w:val="24"/>
                </w:rPr>
                <w:t>Just Shoot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90E"/>
    <w:multiLevelType w:val="hybridMultilevel"/>
    <w:tmpl w:val="B04AA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3E09"/>
    <w:multiLevelType w:val="hybridMultilevel"/>
    <w:tmpl w:val="9580E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2A5DBD"/>
    <w:multiLevelType w:val="hybridMultilevel"/>
    <w:tmpl w:val="D42A0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C01665"/>
    <w:multiLevelType w:val="hybridMultilevel"/>
    <w:tmpl w:val="97B48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3818F5"/>
    <w:multiLevelType w:val="hybridMultilevel"/>
    <w:tmpl w:val="3F82D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0DC"/>
    <w:rsid w:val="00000C64"/>
    <w:rsid w:val="00065C7D"/>
    <w:rsid w:val="000775CA"/>
    <w:rsid w:val="00080D8D"/>
    <w:rsid w:val="000A1BB2"/>
    <w:rsid w:val="000B6058"/>
    <w:rsid w:val="00115F0E"/>
    <w:rsid w:val="0012588D"/>
    <w:rsid w:val="001431AC"/>
    <w:rsid w:val="00162AAC"/>
    <w:rsid w:val="001836F3"/>
    <w:rsid w:val="001A789E"/>
    <w:rsid w:val="001F17CF"/>
    <w:rsid w:val="001F5A82"/>
    <w:rsid w:val="00226972"/>
    <w:rsid w:val="002563F0"/>
    <w:rsid w:val="002A0408"/>
    <w:rsid w:val="002C0BAF"/>
    <w:rsid w:val="00312108"/>
    <w:rsid w:val="00374EF9"/>
    <w:rsid w:val="003946BA"/>
    <w:rsid w:val="003D2E4E"/>
    <w:rsid w:val="003E1D56"/>
    <w:rsid w:val="003F33BB"/>
    <w:rsid w:val="00420F46"/>
    <w:rsid w:val="00427D61"/>
    <w:rsid w:val="00433300"/>
    <w:rsid w:val="00433886"/>
    <w:rsid w:val="004404C0"/>
    <w:rsid w:val="00460B1C"/>
    <w:rsid w:val="0046286A"/>
    <w:rsid w:val="004B3F9A"/>
    <w:rsid w:val="0052734F"/>
    <w:rsid w:val="005502A9"/>
    <w:rsid w:val="005C25A0"/>
    <w:rsid w:val="005E33A6"/>
    <w:rsid w:val="005E64AC"/>
    <w:rsid w:val="0064412D"/>
    <w:rsid w:val="0067266B"/>
    <w:rsid w:val="00686D09"/>
    <w:rsid w:val="0068710C"/>
    <w:rsid w:val="00691022"/>
    <w:rsid w:val="006D499A"/>
    <w:rsid w:val="006D7A80"/>
    <w:rsid w:val="00711708"/>
    <w:rsid w:val="00747700"/>
    <w:rsid w:val="00752148"/>
    <w:rsid w:val="00784D6D"/>
    <w:rsid w:val="00794AE8"/>
    <w:rsid w:val="007954C4"/>
    <w:rsid w:val="00797E37"/>
    <w:rsid w:val="007A08C7"/>
    <w:rsid w:val="007A5FA6"/>
    <w:rsid w:val="007B586F"/>
    <w:rsid w:val="007C6116"/>
    <w:rsid w:val="007D2A8E"/>
    <w:rsid w:val="007E1F34"/>
    <w:rsid w:val="007E4729"/>
    <w:rsid w:val="00810CC9"/>
    <w:rsid w:val="00883D89"/>
    <w:rsid w:val="00884327"/>
    <w:rsid w:val="008C6B2D"/>
    <w:rsid w:val="008E20DC"/>
    <w:rsid w:val="008E2911"/>
    <w:rsid w:val="008E601F"/>
    <w:rsid w:val="00912D77"/>
    <w:rsid w:val="00933A89"/>
    <w:rsid w:val="00975DF9"/>
    <w:rsid w:val="00976BD7"/>
    <w:rsid w:val="00996533"/>
    <w:rsid w:val="009A08D2"/>
    <w:rsid w:val="009A4D42"/>
    <w:rsid w:val="009B6BBD"/>
    <w:rsid w:val="009D74F0"/>
    <w:rsid w:val="009F6693"/>
    <w:rsid w:val="00A71D76"/>
    <w:rsid w:val="00A92502"/>
    <w:rsid w:val="00AA765B"/>
    <w:rsid w:val="00AC411E"/>
    <w:rsid w:val="00AD684A"/>
    <w:rsid w:val="00AF08DA"/>
    <w:rsid w:val="00B04579"/>
    <w:rsid w:val="00B102DA"/>
    <w:rsid w:val="00B25A5A"/>
    <w:rsid w:val="00B269CC"/>
    <w:rsid w:val="00B331A7"/>
    <w:rsid w:val="00B670E1"/>
    <w:rsid w:val="00B76EF4"/>
    <w:rsid w:val="00BE675F"/>
    <w:rsid w:val="00C003B0"/>
    <w:rsid w:val="00C1269A"/>
    <w:rsid w:val="00C152DC"/>
    <w:rsid w:val="00C24C14"/>
    <w:rsid w:val="00C77B3F"/>
    <w:rsid w:val="00CA0ADB"/>
    <w:rsid w:val="00CA5260"/>
    <w:rsid w:val="00CC7C0D"/>
    <w:rsid w:val="00CE7FF0"/>
    <w:rsid w:val="00D140F2"/>
    <w:rsid w:val="00D334F6"/>
    <w:rsid w:val="00D41452"/>
    <w:rsid w:val="00D82416"/>
    <w:rsid w:val="00D90EC6"/>
    <w:rsid w:val="00D9773E"/>
    <w:rsid w:val="00DA731D"/>
    <w:rsid w:val="00DA73B7"/>
    <w:rsid w:val="00DE6949"/>
    <w:rsid w:val="00DF2A19"/>
    <w:rsid w:val="00E03049"/>
    <w:rsid w:val="00E14174"/>
    <w:rsid w:val="00E257C2"/>
    <w:rsid w:val="00E47AB6"/>
    <w:rsid w:val="00EB6F93"/>
    <w:rsid w:val="00F0523F"/>
    <w:rsid w:val="00F10859"/>
    <w:rsid w:val="00F16278"/>
    <w:rsid w:val="00F362D0"/>
    <w:rsid w:val="00F404B8"/>
    <w:rsid w:val="00F82DD2"/>
    <w:rsid w:val="00F975B8"/>
    <w:rsid w:val="00FA49A5"/>
    <w:rsid w:val="00FC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S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2012-01-04T00:00:00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7CCB6-A39A-482F-A5BC-DFC7E9C72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TS030000466.dotx</Template>
  <TotalTime>435</TotalTime>
  <Pages>12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Shoot</vt:lpstr>
    </vt:vector>
  </TitlesOfParts>
  <Company>Snoggin Development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Shoot</dc:title>
  <dc:subject>A Scrolling Shooter</dc:subject>
  <dc:creator>Colin Capurso</dc:creator>
  <cp:lastModifiedBy>Windows User</cp:lastModifiedBy>
  <cp:revision>90</cp:revision>
  <dcterms:created xsi:type="dcterms:W3CDTF">2012-01-04T12:25:00Z</dcterms:created>
  <dcterms:modified xsi:type="dcterms:W3CDTF">2012-01-18T12:04:00Z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